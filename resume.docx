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EEC37D8" w14:textId="77777777" w:rsidTr="00007728">
        <w:trPr>
          <w:trHeight w:hRule="exact" w:val="1800"/>
        </w:trPr>
        <w:tc>
          <w:tcPr>
            <w:tcW w:w="9360" w:type="dxa"/>
            <w:tcMar>
              <w:top w:w="0" w:type="dxa"/>
              <w:bottom w:w="0" w:type="dxa"/>
            </w:tcMar>
          </w:tcPr>
          <w:p w14:paraId="2EFC52AC" w14:textId="04B7BD68" w:rsidR="00692703" w:rsidRPr="00CF1A49" w:rsidRDefault="0096112D" w:rsidP="00913946">
            <w:pPr>
              <w:pStyle w:val="Title"/>
            </w:pPr>
            <w:r>
              <w:t>Eric</w:t>
            </w:r>
            <w:r w:rsidR="00692703" w:rsidRPr="00CF1A49">
              <w:t xml:space="preserve"> </w:t>
            </w:r>
            <w:r>
              <w:rPr>
                <w:rStyle w:val="IntenseEmphasis"/>
              </w:rPr>
              <w:t>Evans</w:t>
            </w:r>
          </w:p>
          <w:p w14:paraId="20FC53D9" w14:textId="5F66BC53" w:rsidR="00692703" w:rsidRPr="00CF1A49" w:rsidRDefault="0096112D" w:rsidP="00913946">
            <w:pPr>
              <w:pStyle w:val="ContactInfo"/>
              <w:contextualSpacing w:val="0"/>
            </w:pPr>
            <w:r>
              <w:t>489 Melanie Meadows, Ballwin, Mo</w:t>
            </w:r>
            <w:r w:rsidR="00692703" w:rsidRPr="00CF1A49">
              <w:t xml:space="preserve"> </w:t>
            </w:r>
            <w:sdt>
              <w:sdtPr>
                <w:alias w:val="Divider dot:"/>
                <w:tag w:val="Divider dot:"/>
                <w:id w:val="-1459182552"/>
                <w:placeholder>
                  <w:docPart w:val="BF251EE0093F4F6C865916D579944168"/>
                </w:placeholder>
                <w:temporary/>
                <w:showingPlcHdr/>
                <w15:appearance w15:val="hidden"/>
              </w:sdtPr>
              <w:sdtEndPr/>
              <w:sdtContent>
                <w:r w:rsidR="00692703" w:rsidRPr="00CF1A49">
                  <w:t>·</w:t>
                </w:r>
              </w:sdtContent>
            </w:sdt>
            <w:r w:rsidR="00692703" w:rsidRPr="00CF1A49">
              <w:t xml:space="preserve"> </w:t>
            </w:r>
            <w:r>
              <w:t>618-616-1660</w:t>
            </w:r>
          </w:p>
          <w:p w14:paraId="0B296AA0" w14:textId="6554A6FA" w:rsidR="00692703" w:rsidRPr="00CF1A49" w:rsidRDefault="0096112D" w:rsidP="00913946">
            <w:pPr>
              <w:pStyle w:val="ContactInfoEmphasis"/>
              <w:contextualSpacing w:val="0"/>
            </w:pPr>
            <w:r>
              <w:t>ese12880@gmail.com</w:t>
            </w:r>
            <w:r w:rsidR="00692703" w:rsidRPr="00CF1A49">
              <w:t xml:space="preserve"> </w:t>
            </w:r>
            <w:sdt>
              <w:sdtPr>
                <w:alias w:val="Divider dot:"/>
                <w:tag w:val="Divider dot:"/>
                <w:id w:val="2000459528"/>
                <w:placeholder>
                  <w:docPart w:val="7F4BFAB1D283479C856048544B4D8544"/>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E07F6475C8145D986E25C470B9EDECF"/>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16FF2EF620A544FD957E2C6EE0EEE3A3"/>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F497CC35F32F40C68ECF2EC35F4EACB1"/>
                </w:placeholder>
                <w:temporary/>
                <w:showingPlcHdr/>
                <w15:appearance w15:val="hidden"/>
              </w:sdtPr>
              <w:sdtEndPr/>
              <w:sdtContent>
                <w:r w:rsidR="00C57FC6" w:rsidRPr="00CF1A49">
                  <w:t>Twitter/Blog/Portfolio</w:t>
                </w:r>
              </w:sdtContent>
            </w:sdt>
          </w:p>
        </w:tc>
      </w:tr>
      <w:tr w:rsidR="009571D8" w:rsidRPr="00CF1A49" w14:paraId="14921EC4" w14:textId="77777777" w:rsidTr="00692703">
        <w:tc>
          <w:tcPr>
            <w:tcW w:w="9360" w:type="dxa"/>
            <w:tcMar>
              <w:top w:w="432" w:type="dxa"/>
            </w:tcMar>
          </w:tcPr>
          <w:p w14:paraId="57272A64" w14:textId="77777777" w:rsidR="001755A8" w:rsidRPr="00CF1A49" w:rsidRDefault="00352092" w:rsidP="00913946">
            <w:pPr>
              <w:contextualSpacing w:val="0"/>
            </w:pPr>
            <w:sdt>
              <w:sdtPr>
                <w:alias w:val="Enter resume text:"/>
                <w:tag w:val="Enter resume text:"/>
                <w:id w:val="695814508"/>
                <w:placeholder>
                  <w:docPart w:val="9BE9FB1DBAF14C20BBFBB6E748B621A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44B2EFEA" w14:textId="77777777" w:rsidR="004E01EB" w:rsidRPr="00CF1A49" w:rsidRDefault="00352092" w:rsidP="004E01EB">
      <w:pPr>
        <w:pStyle w:val="Heading1"/>
      </w:pPr>
      <w:sdt>
        <w:sdtPr>
          <w:alias w:val="Experience:"/>
          <w:tag w:val="Experience:"/>
          <w:id w:val="-1983300934"/>
          <w:placeholder>
            <w:docPart w:val="A2793CD1AEA64D949FC603DE61A6CCE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DBCE8A7" w14:textId="77777777" w:rsidTr="00D66A52">
        <w:tc>
          <w:tcPr>
            <w:tcW w:w="9355" w:type="dxa"/>
          </w:tcPr>
          <w:p w14:paraId="1FAAAC04" w14:textId="2D27C052" w:rsidR="001D0BF1" w:rsidRPr="00CF1A49" w:rsidRDefault="0096112D" w:rsidP="001D0BF1">
            <w:pPr>
              <w:pStyle w:val="Heading3"/>
              <w:contextualSpacing w:val="0"/>
              <w:outlineLvl w:val="2"/>
            </w:pPr>
            <w:r>
              <w:t>December 1996</w:t>
            </w:r>
            <w:r w:rsidR="001D0BF1" w:rsidRPr="00CF1A49">
              <w:t xml:space="preserve"> – </w:t>
            </w:r>
            <w:r>
              <w:t>October 2006</w:t>
            </w:r>
          </w:p>
          <w:p w14:paraId="7195DE48" w14:textId="793AB97E" w:rsidR="001D0BF1" w:rsidRPr="00CF1A49" w:rsidRDefault="0096112D" w:rsidP="001D0BF1">
            <w:pPr>
              <w:pStyle w:val="Heading2"/>
              <w:contextualSpacing w:val="0"/>
              <w:outlineLvl w:val="1"/>
            </w:pPr>
            <w:r>
              <w:t>various jobs, schnucks</w:t>
            </w:r>
          </w:p>
          <w:p w14:paraId="1D7D5F47" w14:textId="6E0B625D" w:rsidR="001E3120" w:rsidRPr="00CF1A49" w:rsidRDefault="000B4A06" w:rsidP="001D0BF1">
            <w:pPr>
              <w:contextualSpacing w:val="0"/>
            </w:pPr>
            <w:r>
              <w:t xml:space="preserve">I handled all the various </w:t>
            </w:r>
            <w:r w:rsidR="00354AE6">
              <w:t>jobs ranging from stocking, customer service, and cashier</w:t>
            </w:r>
          </w:p>
        </w:tc>
      </w:tr>
      <w:tr w:rsidR="00F61DF9" w:rsidRPr="00CF1A49" w14:paraId="6BA2B5A9" w14:textId="77777777" w:rsidTr="00F61DF9">
        <w:tc>
          <w:tcPr>
            <w:tcW w:w="9355" w:type="dxa"/>
            <w:tcMar>
              <w:top w:w="216" w:type="dxa"/>
            </w:tcMar>
          </w:tcPr>
          <w:p w14:paraId="033641E9" w14:textId="1C650FCE" w:rsidR="00F61DF9" w:rsidRPr="00CF1A49" w:rsidRDefault="0096112D" w:rsidP="00F61DF9">
            <w:pPr>
              <w:pStyle w:val="Heading3"/>
              <w:contextualSpacing w:val="0"/>
              <w:outlineLvl w:val="2"/>
            </w:pPr>
            <w:r>
              <w:t>october 2006</w:t>
            </w:r>
            <w:r w:rsidR="00F61DF9" w:rsidRPr="00CF1A49">
              <w:t xml:space="preserve"> – </w:t>
            </w:r>
            <w:r>
              <w:t>November 2012</w:t>
            </w:r>
          </w:p>
          <w:p w14:paraId="538B4935" w14:textId="2D572112" w:rsidR="00F61DF9" w:rsidRPr="00CF1A49" w:rsidRDefault="0096112D" w:rsidP="00F61DF9">
            <w:pPr>
              <w:pStyle w:val="Heading2"/>
              <w:contextualSpacing w:val="0"/>
              <w:outlineLvl w:val="1"/>
            </w:pPr>
            <w:r>
              <w:t>Senior computer operator</w:t>
            </w:r>
            <w:r w:rsidR="00F61DF9" w:rsidRPr="00CF1A49">
              <w:t xml:space="preserve">, </w:t>
            </w:r>
            <w:r>
              <w:rPr>
                <w:rStyle w:val="SubtleReference"/>
              </w:rPr>
              <w:t>paychex</w:t>
            </w:r>
          </w:p>
          <w:p w14:paraId="21844DA0" w14:textId="55ED6917" w:rsidR="00F61DF9" w:rsidRDefault="000F2EE7" w:rsidP="00F61DF9">
            <w:r>
              <w:t xml:space="preserve">I multi-tasked on </w:t>
            </w:r>
            <w:r w:rsidR="0005650D">
              <w:t>2 payroll systems</w:t>
            </w:r>
            <w:r w:rsidR="00962925">
              <w:t xml:space="preserve"> while also assisting the distribution department</w:t>
            </w:r>
            <w:r w:rsidR="0005650D">
              <w:t>, handled high volume production printer</w:t>
            </w:r>
            <w:r w:rsidR="002B7A6B">
              <w:t xml:space="preserve">, and covered supervisor duties in his absence. </w:t>
            </w:r>
            <w:r w:rsidR="0016084E">
              <w:t xml:space="preserve">I prided myself on efficient internal customer service which in turn </w:t>
            </w:r>
            <w:r w:rsidR="000E0E36">
              <w:t xml:space="preserve">helped others with their customer service. </w:t>
            </w:r>
          </w:p>
        </w:tc>
      </w:tr>
    </w:tbl>
    <w:sdt>
      <w:sdtPr>
        <w:alias w:val="Education:"/>
        <w:tag w:val="Education:"/>
        <w:id w:val="-1908763273"/>
        <w:placeholder>
          <w:docPart w:val="189392D534A840A4859761B1DB4AA0B5"/>
        </w:placeholder>
        <w:temporary/>
        <w:showingPlcHdr/>
        <w15:appearance w15:val="hidden"/>
      </w:sdtPr>
      <w:sdtEndPr/>
      <w:sdtContent>
        <w:p w14:paraId="5C1FF99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78C21F9" w14:textId="77777777" w:rsidTr="00D66A52">
        <w:tc>
          <w:tcPr>
            <w:tcW w:w="9355" w:type="dxa"/>
          </w:tcPr>
          <w:p w14:paraId="45CB64D4" w14:textId="4E8B51B6" w:rsidR="00905047" w:rsidRDefault="00905047" w:rsidP="009D4968">
            <w:pPr>
              <w:pStyle w:val="Heading3"/>
              <w:contextualSpacing w:val="0"/>
              <w:outlineLvl w:val="2"/>
            </w:pPr>
            <w:r>
              <w:t>April</w:t>
            </w:r>
            <w:r w:rsidR="004E376E">
              <w:t>2021</w:t>
            </w:r>
          </w:p>
          <w:p w14:paraId="51CA96C5" w14:textId="43E3DA38" w:rsidR="004E376E" w:rsidRDefault="001E5E3A" w:rsidP="009D4968">
            <w:pPr>
              <w:pStyle w:val="Heading3"/>
              <w:contextualSpacing w:val="0"/>
              <w:outlineLvl w:val="2"/>
            </w:pPr>
            <w:r>
              <w:t xml:space="preserve">certificate in data analyitics, </w:t>
            </w:r>
            <w:r w:rsidR="005B3FF0">
              <w:t>washington university bootcamp</w:t>
            </w:r>
          </w:p>
          <w:p w14:paraId="53BE9FA2" w14:textId="77777777" w:rsidR="005B3FF0" w:rsidRPr="00541C8A" w:rsidRDefault="005B3FF0" w:rsidP="005B3FF0">
            <w:r>
              <w:t>Skills learned included SQL, Python, Excel, VBA, Tableau, and Machine Learning</w:t>
            </w:r>
          </w:p>
          <w:p w14:paraId="2BD20BEB" w14:textId="77777777" w:rsidR="00905047" w:rsidRDefault="00905047" w:rsidP="009D4968">
            <w:pPr>
              <w:pStyle w:val="Heading3"/>
              <w:contextualSpacing w:val="0"/>
              <w:outlineLvl w:val="2"/>
            </w:pPr>
          </w:p>
          <w:p w14:paraId="61ADDB0D" w14:textId="26E7F5EB" w:rsidR="009D4968" w:rsidRPr="00CF1A49" w:rsidRDefault="009D4968" w:rsidP="009D4968">
            <w:pPr>
              <w:pStyle w:val="Heading3"/>
              <w:contextualSpacing w:val="0"/>
              <w:outlineLvl w:val="2"/>
            </w:pPr>
            <w:r>
              <w:t>December</w:t>
            </w:r>
            <w:r w:rsidRPr="00CF1A49">
              <w:t xml:space="preserve"> </w:t>
            </w:r>
            <w:r>
              <w:t>2004</w:t>
            </w:r>
          </w:p>
          <w:p w14:paraId="65B96693" w14:textId="77777777" w:rsidR="009D4968" w:rsidRPr="00CF1A49" w:rsidRDefault="009D4968" w:rsidP="009D4968">
            <w:pPr>
              <w:pStyle w:val="Heading2"/>
              <w:contextualSpacing w:val="0"/>
              <w:outlineLvl w:val="1"/>
            </w:pPr>
            <w:r>
              <w:t>Bachelors in business administration</w:t>
            </w:r>
            <w:r w:rsidRPr="00CF1A49">
              <w:t xml:space="preserve">, </w:t>
            </w:r>
            <w:r>
              <w:rPr>
                <w:rStyle w:val="SubtleReference"/>
              </w:rPr>
              <w:t>southern illiniois university</w:t>
            </w:r>
          </w:p>
          <w:p w14:paraId="48DAAA94" w14:textId="77777777" w:rsidR="009D4968" w:rsidRDefault="009D4968" w:rsidP="001D0BF1">
            <w:pPr>
              <w:pStyle w:val="Heading3"/>
              <w:contextualSpacing w:val="0"/>
              <w:outlineLvl w:val="2"/>
            </w:pPr>
          </w:p>
          <w:p w14:paraId="51B831E3" w14:textId="3ED69338" w:rsidR="001D0BF1" w:rsidRPr="00CF1A49" w:rsidRDefault="0096112D" w:rsidP="001D0BF1">
            <w:pPr>
              <w:pStyle w:val="Heading3"/>
              <w:contextualSpacing w:val="0"/>
              <w:outlineLvl w:val="2"/>
            </w:pPr>
            <w:r>
              <w:t>December</w:t>
            </w:r>
            <w:r w:rsidR="001D0BF1" w:rsidRPr="00CF1A49">
              <w:t xml:space="preserve"> </w:t>
            </w:r>
            <w:r>
              <w:t>2004</w:t>
            </w:r>
          </w:p>
          <w:p w14:paraId="225EA53D" w14:textId="66D039A5" w:rsidR="001D0BF1" w:rsidRPr="00CF1A49" w:rsidRDefault="0096112D" w:rsidP="001D0BF1">
            <w:pPr>
              <w:pStyle w:val="Heading2"/>
              <w:contextualSpacing w:val="0"/>
              <w:outlineLvl w:val="1"/>
            </w:pPr>
            <w:r>
              <w:t>Bachelors in business administration</w:t>
            </w:r>
            <w:r w:rsidR="001D0BF1" w:rsidRPr="00CF1A49">
              <w:t xml:space="preserve">, </w:t>
            </w:r>
            <w:r>
              <w:rPr>
                <w:rStyle w:val="SubtleReference"/>
              </w:rPr>
              <w:t>southern illiniois university</w:t>
            </w:r>
          </w:p>
          <w:p w14:paraId="23F5CB7C" w14:textId="3E6A297F" w:rsidR="007538DC" w:rsidRPr="00CF1A49" w:rsidRDefault="007538DC" w:rsidP="007538DC">
            <w:pPr>
              <w:contextualSpacing w:val="0"/>
            </w:pPr>
          </w:p>
        </w:tc>
      </w:tr>
      <w:tr w:rsidR="00F61DF9" w:rsidRPr="00CF1A49" w14:paraId="2836565A" w14:textId="77777777" w:rsidTr="00F61DF9">
        <w:tc>
          <w:tcPr>
            <w:tcW w:w="9355" w:type="dxa"/>
            <w:tcMar>
              <w:top w:w="216" w:type="dxa"/>
            </w:tcMar>
          </w:tcPr>
          <w:p w14:paraId="460023B3" w14:textId="7B9161D4" w:rsidR="00F61DF9" w:rsidRPr="00CF1A49" w:rsidRDefault="0096112D" w:rsidP="00F61DF9">
            <w:pPr>
              <w:pStyle w:val="Heading3"/>
              <w:contextualSpacing w:val="0"/>
              <w:outlineLvl w:val="2"/>
            </w:pPr>
            <w:r>
              <w:t>may</w:t>
            </w:r>
            <w:r w:rsidR="00F61DF9" w:rsidRPr="00CF1A49">
              <w:t xml:space="preserve"> </w:t>
            </w:r>
            <w:r>
              <w:t>2002</w:t>
            </w:r>
          </w:p>
          <w:p w14:paraId="0E66667E" w14:textId="0E12ACB8" w:rsidR="00F61DF9" w:rsidRPr="00CF1A49" w:rsidRDefault="0096112D" w:rsidP="00F61DF9">
            <w:pPr>
              <w:pStyle w:val="Heading2"/>
              <w:contextualSpacing w:val="0"/>
              <w:outlineLvl w:val="1"/>
            </w:pPr>
            <w:r>
              <w:t>Associates</w:t>
            </w:r>
            <w:r w:rsidR="00F61DF9" w:rsidRPr="00CF1A49">
              <w:t xml:space="preserve">, </w:t>
            </w:r>
            <w:r>
              <w:rPr>
                <w:rStyle w:val="SubtleReference"/>
              </w:rPr>
              <w:t>southwestern illinois college</w:t>
            </w:r>
          </w:p>
          <w:p w14:paraId="0976A8CC" w14:textId="7458AE9A" w:rsidR="00F61DF9" w:rsidRDefault="00F61DF9" w:rsidP="00F61DF9"/>
        </w:tc>
      </w:tr>
    </w:tbl>
    <w:sdt>
      <w:sdtPr>
        <w:alias w:val="Skills:"/>
        <w:tag w:val="Skills:"/>
        <w:id w:val="-1392877668"/>
        <w:placeholder>
          <w:docPart w:val="4F9B3954AC414C74A2111F2200F0A361"/>
        </w:placeholder>
        <w:temporary/>
        <w:showingPlcHdr/>
        <w15:appearance w15:val="hidden"/>
      </w:sdtPr>
      <w:sdtEndPr/>
      <w:sdtContent>
        <w:p w14:paraId="479B9608"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77FDCB8" w14:textId="77777777" w:rsidTr="00CF1A49">
        <w:tc>
          <w:tcPr>
            <w:tcW w:w="4675" w:type="dxa"/>
          </w:tcPr>
          <w:p w14:paraId="4EA5C66A" w14:textId="2EAA30E0" w:rsidR="008B08B9" w:rsidRPr="006E1507" w:rsidRDefault="00A7690C" w:rsidP="008B08B9">
            <w:pPr>
              <w:pStyle w:val="ListBullet"/>
              <w:contextualSpacing w:val="0"/>
            </w:pPr>
            <w:r>
              <w:t>SQL</w:t>
            </w:r>
            <w:r w:rsidR="008B08B9">
              <w:t xml:space="preserve"> and </w:t>
            </w:r>
            <w:proofErr w:type="spellStart"/>
            <w:r w:rsidR="008B08B9">
              <w:t>Postgress</w:t>
            </w:r>
            <w:proofErr w:type="spellEnd"/>
          </w:p>
          <w:p w14:paraId="57054CF4" w14:textId="77777777" w:rsidR="001F4E6D" w:rsidRDefault="008B08B9" w:rsidP="006E1507">
            <w:pPr>
              <w:pStyle w:val="ListBullet"/>
              <w:contextualSpacing w:val="0"/>
            </w:pPr>
            <w:r>
              <w:t>Excel</w:t>
            </w:r>
          </w:p>
          <w:p w14:paraId="085C9742" w14:textId="08916925" w:rsidR="005063D9" w:rsidRPr="006E1507" w:rsidRDefault="00C436F4" w:rsidP="006E1507">
            <w:pPr>
              <w:pStyle w:val="ListBullet"/>
              <w:contextualSpacing w:val="0"/>
            </w:pPr>
            <w:proofErr w:type="spellStart"/>
            <w:r>
              <w:t>Muti</w:t>
            </w:r>
            <w:proofErr w:type="spellEnd"/>
            <w:r>
              <w:t>-taking</w:t>
            </w:r>
          </w:p>
        </w:tc>
        <w:tc>
          <w:tcPr>
            <w:tcW w:w="4675" w:type="dxa"/>
            <w:tcMar>
              <w:left w:w="360" w:type="dxa"/>
            </w:tcMar>
          </w:tcPr>
          <w:p w14:paraId="63236E54" w14:textId="0C738EA9" w:rsidR="003A0632" w:rsidRPr="006E1507" w:rsidRDefault="008B08B9" w:rsidP="006E1507">
            <w:pPr>
              <w:pStyle w:val="ListBullet"/>
              <w:contextualSpacing w:val="0"/>
            </w:pPr>
            <w:r>
              <w:t>Tableau</w:t>
            </w:r>
          </w:p>
          <w:p w14:paraId="614C84EC" w14:textId="7E68CEF1" w:rsidR="001E3120" w:rsidRPr="006E1507" w:rsidRDefault="008B08B9" w:rsidP="006E1507">
            <w:pPr>
              <w:pStyle w:val="ListBullet"/>
              <w:contextualSpacing w:val="0"/>
            </w:pPr>
            <w:r>
              <w:t>Dependable</w:t>
            </w:r>
          </w:p>
          <w:sdt>
            <w:sdtPr>
              <w:alias w:val="Enter skills 5:"/>
              <w:tag w:val="Enter skills 5:"/>
              <w:id w:val="-335767185"/>
              <w:placeholder>
                <w:docPart w:val="579BFCFDD0454A8C918BDCD274BA7EB9"/>
              </w:placeholder>
              <w:temporary/>
              <w:showingPlcHdr/>
              <w15:appearance w15:val="hidden"/>
            </w:sdtPr>
            <w:sdtEndPr/>
            <w:sdtContent>
              <w:p w14:paraId="4F944DF7" w14:textId="77777777" w:rsidR="001E3120" w:rsidRPr="006E1507" w:rsidRDefault="001E3120" w:rsidP="006E1507">
                <w:pPr>
                  <w:pStyle w:val="ListBullet"/>
                  <w:contextualSpacing w:val="0"/>
                </w:pPr>
                <w:r w:rsidRPr="006E1507">
                  <w:t>List one of your strengths</w:t>
                </w:r>
              </w:p>
            </w:sdtContent>
          </w:sdt>
        </w:tc>
      </w:tr>
    </w:tbl>
    <w:p w14:paraId="5E19BA8A" w14:textId="4096BF2C"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A8A6" w14:textId="77777777" w:rsidR="00352092" w:rsidRDefault="00352092" w:rsidP="0068194B">
      <w:r>
        <w:separator/>
      </w:r>
    </w:p>
    <w:p w14:paraId="70D3B45B" w14:textId="77777777" w:rsidR="00352092" w:rsidRDefault="00352092"/>
    <w:p w14:paraId="04BAEEEA" w14:textId="77777777" w:rsidR="00352092" w:rsidRDefault="00352092"/>
  </w:endnote>
  <w:endnote w:type="continuationSeparator" w:id="0">
    <w:p w14:paraId="5BA808C1" w14:textId="77777777" w:rsidR="00352092" w:rsidRDefault="00352092" w:rsidP="0068194B">
      <w:r>
        <w:continuationSeparator/>
      </w:r>
    </w:p>
    <w:p w14:paraId="5864B9CA" w14:textId="77777777" w:rsidR="00352092" w:rsidRDefault="00352092"/>
    <w:p w14:paraId="2B3866E1" w14:textId="77777777" w:rsidR="00352092" w:rsidRDefault="00352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A2E739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0076" w14:textId="77777777" w:rsidR="00352092" w:rsidRDefault="00352092" w:rsidP="0068194B">
      <w:r>
        <w:separator/>
      </w:r>
    </w:p>
    <w:p w14:paraId="37BD6FE8" w14:textId="77777777" w:rsidR="00352092" w:rsidRDefault="00352092"/>
    <w:p w14:paraId="797AE43B" w14:textId="77777777" w:rsidR="00352092" w:rsidRDefault="00352092"/>
  </w:footnote>
  <w:footnote w:type="continuationSeparator" w:id="0">
    <w:p w14:paraId="65319C2B" w14:textId="77777777" w:rsidR="00352092" w:rsidRDefault="00352092" w:rsidP="0068194B">
      <w:r>
        <w:continuationSeparator/>
      </w:r>
    </w:p>
    <w:p w14:paraId="3B410626" w14:textId="77777777" w:rsidR="00352092" w:rsidRDefault="00352092"/>
    <w:p w14:paraId="4895A231" w14:textId="77777777" w:rsidR="00352092" w:rsidRDefault="00352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947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FAC95CB" wp14:editId="2AFB640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CB4CD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54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2D"/>
    <w:rsid w:val="000001EF"/>
    <w:rsid w:val="00007322"/>
    <w:rsid w:val="00007728"/>
    <w:rsid w:val="00024584"/>
    <w:rsid w:val="00024730"/>
    <w:rsid w:val="00054965"/>
    <w:rsid w:val="00055E95"/>
    <w:rsid w:val="0005650D"/>
    <w:rsid w:val="0007021F"/>
    <w:rsid w:val="000B2BA5"/>
    <w:rsid w:val="000B4A06"/>
    <w:rsid w:val="000E0E36"/>
    <w:rsid w:val="000F2EE7"/>
    <w:rsid w:val="000F2F8C"/>
    <w:rsid w:val="0010006E"/>
    <w:rsid w:val="001045A8"/>
    <w:rsid w:val="00114A91"/>
    <w:rsid w:val="001427E1"/>
    <w:rsid w:val="0016084E"/>
    <w:rsid w:val="00163668"/>
    <w:rsid w:val="00171566"/>
    <w:rsid w:val="00174676"/>
    <w:rsid w:val="001755A8"/>
    <w:rsid w:val="00184014"/>
    <w:rsid w:val="00192008"/>
    <w:rsid w:val="001C0E68"/>
    <w:rsid w:val="001C4B6F"/>
    <w:rsid w:val="001D0BF1"/>
    <w:rsid w:val="001E3120"/>
    <w:rsid w:val="001E5E3A"/>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7A6B"/>
    <w:rsid w:val="002D23C5"/>
    <w:rsid w:val="002D6137"/>
    <w:rsid w:val="002E7E61"/>
    <w:rsid w:val="002F05E5"/>
    <w:rsid w:val="002F254D"/>
    <w:rsid w:val="002F30E4"/>
    <w:rsid w:val="00307140"/>
    <w:rsid w:val="00316DFF"/>
    <w:rsid w:val="00325B57"/>
    <w:rsid w:val="00336056"/>
    <w:rsid w:val="00352092"/>
    <w:rsid w:val="003544E1"/>
    <w:rsid w:val="00354AE6"/>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376E"/>
    <w:rsid w:val="005063D9"/>
    <w:rsid w:val="00510392"/>
    <w:rsid w:val="00513E2A"/>
    <w:rsid w:val="00541C8A"/>
    <w:rsid w:val="00566A35"/>
    <w:rsid w:val="0056701E"/>
    <w:rsid w:val="005740D7"/>
    <w:rsid w:val="005A0F26"/>
    <w:rsid w:val="005A1B10"/>
    <w:rsid w:val="005A6850"/>
    <w:rsid w:val="005B1B1B"/>
    <w:rsid w:val="005B3FF0"/>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5F81"/>
    <w:rsid w:val="007C606B"/>
    <w:rsid w:val="007E6A61"/>
    <w:rsid w:val="00801140"/>
    <w:rsid w:val="00803404"/>
    <w:rsid w:val="00834955"/>
    <w:rsid w:val="00835582"/>
    <w:rsid w:val="00855B59"/>
    <w:rsid w:val="00860461"/>
    <w:rsid w:val="0086487C"/>
    <w:rsid w:val="00870B20"/>
    <w:rsid w:val="008829F8"/>
    <w:rsid w:val="00885897"/>
    <w:rsid w:val="008A0448"/>
    <w:rsid w:val="008A6538"/>
    <w:rsid w:val="008B07A3"/>
    <w:rsid w:val="008B08B9"/>
    <w:rsid w:val="008C7056"/>
    <w:rsid w:val="008F3B14"/>
    <w:rsid w:val="00901899"/>
    <w:rsid w:val="0090344B"/>
    <w:rsid w:val="00905047"/>
    <w:rsid w:val="00905715"/>
    <w:rsid w:val="0091321E"/>
    <w:rsid w:val="00913946"/>
    <w:rsid w:val="0092726B"/>
    <w:rsid w:val="009361BA"/>
    <w:rsid w:val="00944F78"/>
    <w:rsid w:val="009510E7"/>
    <w:rsid w:val="00952C89"/>
    <w:rsid w:val="009571D8"/>
    <w:rsid w:val="0096112D"/>
    <w:rsid w:val="00962925"/>
    <w:rsid w:val="009650EA"/>
    <w:rsid w:val="0097790C"/>
    <w:rsid w:val="0098506E"/>
    <w:rsid w:val="009A44CE"/>
    <w:rsid w:val="009C4DFC"/>
    <w:rsid w:val="009C55A7"/>
    <w:rsid w:val="009D44F8"/>
    <w:rsid w:val="009D496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7690C"/>
    <w:rsid w:val="00A93A5D"/>
    <w:rsid w:val="00AB32F8"/>
    <w:rsid w:val="00AB610B"/>
    <w:rsid w:val="00AD360E"/>
    <w:rsid w:val="00AD40FB"/>
    <w:rsid w:val="00AD782D"/>
    <w:rsid w:val="00AE7650"/>
    <w:rsid w:val="00AF6A2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36F4"/>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490D"/>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D6574"/>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4C65E"/>
  <w15:chartTrackingRefBased/>
  <w15:docId w15:val="{01BA6AEF-C5BF-45FB-B942-93B31C8D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ind w:left="36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12\AppData\Local\Microsoft\Office\16.0\DTS\en-US%7b12C5A822-6272-40B7-88DE-B712DF25B96F%7d\%7b5D2DBA6F-B8D7-44B4-9383-2C9BC4FF85E4%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251EE0093F4F6C865916D579944168"/>
        <w:category>
          <w:name w:val="General"/>
          <w:gallery w:val="placeholder"/>
        </w:category>
        <w:types>
          <w:type w:val="bbPlcHdr"/>
        </w:types>
        <w:behaviors>
          <w:behavior w:val="content"/>
        </w:behaviors>
        <w:guid w:val="{BCAF4ADC-85A8-423F-8852-94CE0648E137}"/>
      </w:docPartPr>
      <w:docPartBody>
        <w:p w:rsidR="0086502D" w:rsidRDefault="0026311C">
          <w:pPr>
            <w:pStyle w:val="BF251EE0093F4F6C865916D579944168"/>
          </w:pPr>
          <w:r w:rsidRPr="00CF1A49">
            <w:t>·</w:t>
          </w:r>
        </w:p>
      </w:docPartBody>
    </w:docPart>
    <w:docPart>
      <w:docPartPr>
        <w:name w:val="7F4BFAB1D283479C856048544B4D8544"/>
        <w:category>
          <w:name w:val="General"/>
          <w:gallery w:val="placeholder"/>
        </w:category>
        <w:types>
          <w:type w:val="bbPlcHdr"/>
        </w:types>
        <w:behaviors>
          <w:behavior w:val="content"/>
        </w:behaviors>
        <w:guid w:val="{6FE8CF00-22A6-4613-B713-438A26BFBE9E}"/>
      </w:docPartPr>
      <w:docPartBody>
        <w:p w:rsidR="0086502D" w:rsidRDefault="0026311C">
          <w:pPr>
            <w:pStyle w:val="7F4BFAB1D283479C856048544B4D8544"/>
          </w:pPr>
          <w:r w:rsidRPr="00CF1A49">
            <w:t>·</w:t>
          </w:r>
        </w:p>
      </w:docPartBody>
    </w:docPart>
    <w:docPart>
      <w:docPartPr>
        <w:name w:val="AE07F6475C8145D986E25C470B9EDECF"/>
        <w:category>
          <w:name w:val="General"/>
          <w:gallery w:val="placeholder"/>
        </w:category>
        <w:types>
          <w:type w:val="bbPlcHdr"/>
        </w:types>
        <w:behaviors>
          <w:behavior w:val="content"/>
        </w:behaviors>
        <w:guid w:val="{6B415752-54CA-475B-A6F0-B2DE31D1BE0A}"/>
      </w:docPartPr>
      <w:docPartBody>
        <w:p w:rsidR="0086502D" w:rsidRDefault="0026311C">
          <w:pPr>
            <w:pStyle w:val="AE07F6475C8145D986E25C470B9EDECF"/>
          </w:pPr>
          <w:r w:rsidRPr="00CF1A49">
            <w:t>LinkedIn Profile</w:t>
          </w:r>
        </w:p>
      </w:docPartBody>
    </w:docPart>
    <w:docPart>
      <w:docPartPr>
        <w:name w:val="16FF2EF620A544FD957E2C6EE0EEE3A3"/>
        <w:category>
          <w:name w:val="General"/>
          <w:gallery w:val="placeholder"/>
        </w:category>
        <w:types>
          <w:type w:val="bbPlcHdr"/>
        </w:types>
        <w:behaviors>
          <w:behavior w:val="content"/>
        </w:behaviors>
        <w:guid w:val="{212BDABD-277A-401C-918B-10731369A70D}"/>
      </w:docPartPr>
      <w:docPartBody>
        <w:p w:rsidR="0086502D" w:rsidRDefault="0026311C">
          <w:pPr>
            <w:pStyle w:val="16FF2EF620A544FD957E2C6EE0EEE3A3"/>
          </w:pPr>
          <w:r w:rsidRPr="00CF1A49">
            <w:t>·</w:t>
          </w:r>
        </w:p>
      </w:docPartBody>
    </w:docPart>
    <w:docPart>
      <w:docPartPr>
        <w:name w:val="F497CC35F32F40C68ECF2EC35F4EACB1"/>
        <w:category>
          <w:name w:val="General"/>
          <w:gallery w:val="placeholder"/>
        </w:category>
        <w:types>
          <w:type w:val="bbPlcHdr"/>
        </w:types>
        <w:behaviors>
          <w:behavior w:val="content"/>
        </w:behaviors>
        <w:guid w:val="{86BBB8A4-E915-45B9-8D04-16835B8D1364}"/>
      </w:docPartPr>
      <w:docPartBody>
        <w:p w:rsidR="0086502D" w:rsidRDefault="0026311C">
          <w:pPr>
            <w:pStyle w:val="F497CC35F32F40C68ECF2EC35F4EACB1"/>
          </w:pPr>
          <w:r w:rsidRPr="00CF1A49">
            <w:t>Twitter/Blog/Portfolio</w:t>
          </w:r>
        </w:p>
      </w:docPartBody>
    </w:docPart>
    <w:docPart>
      <w:docPartPr>
        <w:name w:val="9BE9FB1DBAF14C20BBFBB6E748B621A5"/>
        <w:category>
          <w:name w:val="General"/>
          <w:gallery w:val="placeholder"/>
        </w:category>
        <w:types>
          <w:type w:val="bbPlcHdr"/>
        </w:types>
        <w:behaviors>
          <w:behavior w:val="content"/>
        </w:behaviors>
        <w:guid w:val="{83A29235-A769-4ADF-820E-CE3C15B53A85}"/>
      </w:docPartPr>
      <w:docPartBody>
        <w:p w:rsidR="0086502D" w:rsidRDefault="0026311C">
          <w:pPr>
            <w:pStyle w:val="9BE9FB1DBAF14C20BBFBB6E748B621A5"/>
          </w:pPr>
          <w:r w:rsidRPr="00CF1A49">
            <w:t>To replace this text with your own, just click it and start typing. Briefly state your career objective, or summarize what makes you stand out. Use language from the job description as keywords.</w:t>
          </w:r>
        </w:p>
      </w:docPartBody>
    </w:docPart>
    <w:docPart>
      <w:docPartPr>
        <w:name w:val="A2793CD1AEA64D949FC603DE61A6CCE8"/>
        <w:category>
          <w:name w:val="General"/>
          <w:gallery w:val="placeholder"/>
        </w:category>
        <w:types>
          <w:type w:val="bbPlcHdr"/>
        </w:types>
        <w:behaviors>
          <w:behavior w:val="content"/>
        </w:behaviors>
        <w:guid w:val="{9802A7A4-8D4B-4F39-AF12-784BA898BD23}"/>
      </w:docPartPr>
      <w:docPartBody>
        <w:p w:rsidR="0086502D" w:rsidRDefault="0026311C">
          <w:pPr>
            <w:pStyle w:val="A2793CD1AEA64D949FC603DE61A6CCE8"/>
          </w:pPr>
          <w:r w:rsidRPr="00CF1A49">
            <w:t>Experience</w:t>
          </w:r>
        </w:p>
      </w:docPartBody>
    </w:docPart>
    <w:docPart>
      <w:docPartPr>
        <w:name w:val="189392D534A840A4859761B1DB4AA0B5"/>
        <w:category>
          <w:name w:val="General"/>
          <w:gallery w:val="placeholder"/>
        </w:category>
        <w:types>
          <w:type w:val="bbPlcHdr"/>
        </w:types>
        <w:behaviors>
          <w:behavior w:val="content"/>
        </w:behaviors>
        <w:guid w:val="{B2B5FC65-99A7-48D7-93C3-799E7C27E09B}"/>
      </w:docPartPr>
      <w:docPartBody>
        <w:p w:rsidR="0086502D" w:rsidRDefault="0026311C">
          <w:pPr>
            <w:pStyle w:val="189392D534A840A4859761B1DB4AA0B5"/>
          </w:pPr>
          <w:r w:rsidRPr="00CF1A49">
            <w:t>Education</w:t>
          </w:r>
        </w:p>
      </w:docPartBody>
    </w:docPart>
    <w:docPart>
      <w:docPartPr>
        <w:name w:val="4F9B3954AC414C74A2111F2200F0A361"/>
        <w:category>
          <w:name w:val="General"/>
          <w:gallery w:val="placeholder"/>
        </w:category>
        <w:types>
          <w:type w:val="bbPlcHdr"/>
        </w:types>
        <w:behaviors>
          <w:behavior w:val="content"/>
        </w:behaviors>
        <w:guid w:val="{AB41CB0F-8A77-4DBA-B3BF-BE2EBC13B8FA}"/>
      </w:docPartPr>
      <w:docPartBody>
        <w:p w:rsidR="0086502D" w:rsidRDefault="0026311C">
          <w:pPr>
            <w:pStyle w:val="4F9B3954AC414C74A2111F2200F0A361"/>
          </w:pPr>
          <w:r w:rsidRPr="00CF1A49">
            <w:t>Skills</w:t>
          </w:r>
        </w:p>
      </w:docPartBody>
    </w:docPart>
    <w:docPart>
      <w:docPartPr>
        <w:name w:val="579BFCFDD0454A8C918BDCD274BA7EB9"/>
        <w:category>
          <w:name w:val="General"/>
          <w:gallery w:val="placeholder"/>
        </w:category>
        <w:types>
          <w:type w:val="bbPlcHdr"/>
        </w:types>
        <w:behaviors>
          <w:behavior w:val="content"/>
        </w:behaviors>
        <w:guid w:val="{32B875EF-F78B-4131-8FCB-6DB51F0D95FB}"/>
      </w:docPartPr>
      <w:docPartBody>
        <w:p w:rsidR="0086502D" w:rsidRDefault="0026311C">
          <w:pPr>
            <w:pStyle w:val="579BFCFDD0454A8C918BDCD274BA7EB9"/>
          </w:pPr>
          <w:r w:rsidRPr="006E1507">
            <w:t>List one of your strengths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2D"/>
    <w:rsid w:val="0026311C"/>
    <w:rsid w:val="0086502D"/>
    <w:rsid w:val="00CF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BF251EE0093F4F6C865916D579944168">
    <w:name w:val="BF251EE0093F4F6C865916D579944168"/>
  </w:style>
  <w:style w:type="paragraph" w:customStyle="1" w:styleId="7F4BFAB1D283479C856048544B4D8544">
    <w:name w:val="7F4BFAB1D283479C856048544B4D8544"/>
  </w:style>
  <w:style w:type="paragraph" w:customStyle="1" w:styleId="AE07F6475C8145D986E25C470B9EDECF">
    <w:name w:val="AE07F6475C8145D986E25C470B9EDECF"/>
  </w:style>
  <w:style w:type="paragraph" w:customStyle="1" w:styleId="16FF2EF620A544FD957E2C6EE0EEE3A3">
    <w:name w:val="16FF2EF620A544FD957E2C6EE0EEE3A3"/>
  </w:style>
  <w:style w:type="paragraph" w:customStyle="1" w:styleId="F497CC35F32F40C68ECF2EC35F4EACB1">
    <w:name w:val="F497CC35F32F40C68ECF2EC35F4EACB1"/>
  </w:style>
  <w:style w:type="paragraph" w:customStyle="1" w:styleId="9BE9FB1DBAF14C20BBFBB6E748B621A5">
    <w:name w:val="9BE9FB1DBAF14C20BBFBB6E748B621A5"/>
  </w:style>
  <w:style w:type="paragraph" w:customStyle="1" w:styleId="A2793CD1AEA64D949FC603DE61A6CCE8">
    <w:name w:val="A2793CD1AEA64D949FC603DE61A6CCE8"/>
  </w:style>
  <w:style w:type="character" w:styleId="SubtleReference">
    <w:name w:val="Subtle Reference"/>
    <w:basedOn w:val="DefaultParagraphFont"/>
    <w:uiPriority w:val="10"/>
    <w:qFormat/>
    <w:rPr>
      <w:b/>
      <w:caps w:val="0"/>
      <w:smallCaps/>
      <w:color w:val="595959" w:themeColor="text1" w:themeTint="A6"/>
    </w:rPr>
  </w:style>
  <w:style w:type="paragraph" w:customStyle="1" w:styleId="189392D534A840A4859761B1DB4AA0B5">
    <w:name w:val="189392D534A840A4859761B1DB4AA0B5"/>
  </w:style>
  <w:style w:type="paragraph" w:customStyle="1" w:styleId="4F9B3954AC414C74A2111F2200F0A361">
    <w:name w:val="4F9B3954AC414C74A2111F2200F0A361"/>
  </w:style>
  <w:style w:type="paragraph" w:customStyle="1" w:styleId="579BFCFDD0454A8C918BDCD274BA7EB9">
    <w:name w:val="579BFCFDD0454A8C918BDCD274BA7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{5D2DBA6F-B8D7-44B4-9383-2C9BC4FF85E4}tf16402488_win32.dotx</Template>
  <TotalTime>28</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Evans</dc:creator>
  <cp:keywords/>
  <dc:description/>
  <cp:lastModifiedBy>Eric Evans</cp:lastModifiedBy>
  <cp:revision>27</cp:revision>
  <dcterms:created xsi:type="dcterms:W3CDTF">2020-11-02T19:19:00Z</dcterms:created>
  <dcterms:modified xsi:type="dcterms:W3CDTF">2021-04-15T15:28:00Z</dcterms:modified>
  <cp:category/>
</cp:coreProperties>
</file>